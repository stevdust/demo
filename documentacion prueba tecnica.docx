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BAC" w:rsidRPr="008E228B" w:rsidRDefault="00502BAC" w:rsidP="00502BAC">
      <w:pPr>
        <w:pStyle w:val="Textoindependiente"/>
        <w:rPr>
          <w:lang w:val="es-ES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471170</wp:posOffset>
                </wp:positionH>
                <wp:positionV relativeFrom="page">
                  <wp:posOffset>9303385</wp:posOffset>
                </wp:positionV>
                <wp:extent cx="6823075" cy="233680"/>
                <wp:effectExtent l="4445" t="6985" r="1905" b="6985"/>
                <wp:wrapNone/>
                <wp:docPr id="4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823075" cy="233680"/>
                        </a:xfrm>
                        <a:prstGeom prst="rtTriangle">
                          <a:avLst/>
                        </a:prstGeom>
                        <a:solidFill>
                          <a:srgbClr val="99C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5FB14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22" o:spid="_x0000_s1026" type="#_x0000_t6" style="position:absolute;margin-left:37.1pt;margin-top:732.55pt;width:537.25pt;height:18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" fillcolor="#9c0" stroked="f">
                <w10:wrap anchorx="page" anchory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AAADE" wp14:editId="3F59FCF6">
                <wp:simplePos x="0" y="0"/>
                <wp:positionH relativeFrom="page">
                  <wp:posOffset>454660</wp:posOffset>
                </wp:positionH>
                <wp:positionV relativeFrom="page">
                  <wp:posOffset>562610</wp:posOffset>
                </wp:positionV>
                <wp:extent cx="6882765" cy="240665"/>
                <wp:effectExtent l="6985" t="635" r="6350" b="6350"/>
                <wp:wrapNone/>
                <wp:docPr id="4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82765" cy="240665"/>
                        </a:xfrm>
                        <a:prstGeom prst="rtTriangle">
                          <a:avLst/>
                        </a:prstGeom>
                        <a:solidFill>
                          <a:srgbClr val="99C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51099" id="AutoShape 18" o:spid="_x0000_s1026" type="#_x0000_t6" style="position:absolute;margin-left:35.8pt;margin-top:44.3pt;width:541.95pt;height:18.9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" fillcolor="#9c0" stroked="f">
                <w10:wrap anchorx="page" anchory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9E532C" wp14:editId="5EE96FD6">
                <wp:simplePos x="0" y="0"/>
                <wp:positionH relativeFrom="page">
                  <wp:posOffset>685800</wp:posOffset>
                </wp:positionH>
                <wp:positionV relativeFrom="page">
                  <wp:posOffset>1791970</wp:posOffset>
                </wp:positionV>
                <wp:extent cx="6400800" cy="745490"/>
                <wp:effectExtent l="0" t="1270" r="0" b="0"/>
                <wp:wrapNone/>
                <wp:docPr id="3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4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BAC" w:rsidRPr="00502BAC" w:rsidRDefault="00502BAC" w:rsidP="00502BAC">
                            <w:pPr>
                              <w:pStyle w:val="Ttulo1"/>
                              <w:jc w:val="center"/>
                              <w:rPr>
                                <w:sz w:val="56"/>
                                <w:lang w:val="es-ES"/>
                              </w:rPr>
                            </w:pPr>
                            <w:r w:rsidRPr="00502BAC">
                              <w:rPr>
                                <w:sz w:val="56"/>
                                <w:lang w:val="es-ES"/>
                              </w:rPr>
                              <w:t>Documentación prueba técnica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9E532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54pt;margin-top:141.1pt;width:7in;height:58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" filled="f" stroked="f" strokecolor="#930">
                <v:textbox style="mso-fit-shape-to-text:t">
                  <w:txbxContent>
                    <w:p w:rsidR="00502BAC" w:rsidRPr="00502BAC" w:rsidRDefault="00502BAC" w:rsidP="00502BAC">
                      <w:pPr>
                        <w:pStyle w:val="Ttulo1"/>
                        <w:jc w:val="center"/>
                        <w:rPr>
                          <w:sz w:val="56"/>
                          <w:lang w:val="es-ES"/>
                        </w:rPr>
                      </w:pPr>
                      <w:r w:rsidRPr="00502BAC">
                        <w:rPr>
                          <w:sz w:val="56"/>
                          <w:lang w:val="es-ES"/>
                        </w:rPr>
                        <w:t>Documentación prueba técnica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744F11" wp14:editId="550A0F59">
                <wp:simplePos x="0" y="0"/>
                <wp:positionH relativeFrom="page">
                  <wp:posOffset>-3409950</wp:posOffset>
                </wp:positionH>
                <wp:positionV relativeFrom="page">
                  <wp:posOffset>4974590</wp:posOffset>
                </wp:positionV>
                <wp:extent cx="8127365" cy="271780"/>
                <wp:effectExtent l="3810" t="8255" r="635" b="8255"/>
                <wp:wrapNone/>
                <wp:docPr id="3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8127365" cy="271780"/>
                        </a:xfrm>
                        <a:prstGeom prst="rtTriangle">
                          <a:avLst/>
                        </a:prstGeom>
                        <a:solidFill>
                          <a:srgbClr val="6600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A63CD" id="AutoShape 23" o:spid="_x0000_s1026" type="#_x0000_t6" style="position:absolute;margin-left:-268.5pt;margin-top:391.7pt;width:639.95pt;height:21.4pt;rotation:-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" fillcolor="#60c" stroked="f">
                <w10:wrap anchorx="page" anchory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FBB0CE" wp14:editId="3BBAC91F">
                <wp:simplePos x="0" y="0"/>
                <wp:positionH relativeFrom="page">
                  <wp:posOffset>2992120</wp:posOffset>
                </wp:positionH>
                <wp:positionV relativeFrom="page">
                  <wp:posOffset>4772025</wp:posOffset>
                </wp:positionV>
                <wp:extent cx="8399780" cy="280035"/>
                <wp:effectExtent l="3175" t="7620" r="2540" b="3175"/>
                <wp:wrapNone/>
                <wp:docPr id="3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8399780" cy="280035"/>
                        </a:xfrm>
                        <a:prstGeom prst="rtTriangle">
                          <a:avLst/>
                        </a:prstGeom>
                        <a:solidFill>
                          <a:srgbClr val="6600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7F75C" id="AutoShape 24" o:spid="_x0000_s1026" type="#_x0000_t6" style="position:absolute;margin-left:235.6pt;margin-top:375.75pt;width:661.4pt;height:22.05pt;rotation:-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" fillcolor="#60c" stroked="f">
                <w10:wrap anchorx="page" anchory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4456C8" wp14:editId="57C1E5B6">
                <wp:simplePos x="0" y="0"/>
                <wp:positionH relativeFrom="page">
                  <wp:posOffset>3162300</wp:posOffset>
                </wp:positionH>
                <wp:positionV relativeFrom="page">
                  <wp:posOffset>952500</wp:posOffset>
                </wp:positionV>
                <wp:extent cx="3708400" cy="675640"/>
                <wp:effectExtent l="0" t="0" r="0" b="635"/>
                <wp:wrapNone/>
                <wp:docPr id="3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BAC" w:rsidRDefault="00502BAC" w:rsidP="00502BAC">
                            <w:pPr>
                              <w:pStyle w:val="Eslogan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Steven Gonzalez Martín</w:t>
                            </w:r>
                          </w:p>
                          <w:p w:rsidR="00502BAC" w:rsidRPr="00DE10B4" w:rsidRDefault="00502BAC" w:rsidP="00502BAC">
                            <w:pPr>
                              <w:pStyle w:val="Eslogan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Backend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456C8" id="Text Box 27" o:spid="_x0000_s1027" type="#_x0000_t202" style="position:absolute;margin-left:249pt;margin-top:75pt;width:292pt;height:53.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0YluQIAAMI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" filled="f" stroked="f">
                <v:textbox style="mso-fit-shape-to-text:t">
                  <w:txbxContent>
                    <w:p w:rsidR="00502BAC" w:rsidRDefault="00502BAC" w:rsidP="00502BAC">
                      <w:pPr>
                        <w:pStyle w:val="Eslogan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Steven Gonzalez Martín</w:t>
                      </w:r>
                    </w:p>
                    <w:p w:rsidR="00502BAC" w:rsidRPr="00DE10B4" w:rsidRDefault="00502BAC" w:rsidP="00502BAC">
                      <w:pPr>
                        <w:pStyle w:val="Eslogan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Backend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02BAC" w:rsidRPr="008E228B" w:rsidRDefault="006A62AE" w:rsidP="00502BAC">
      <w:pPr>
        <w:pStyle w:val="Textoindependiente"/>
        <w:rPr>
          <w:lang w:val="es-ES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4BDBD" wp14:editId="221FB73B">
                <wp:simplePos x="0" y="0"/>
                <wp:positionH relativeFrom="page">
                  <wp:posOffset>981075</wp:posOffset>
                </wp:positionH>
                <wp:positionV relativeFrom="page">
                  <wp:posOffset>3105150</wp:posOffset>
                </wp:positionV>
                <wp:extent cx="5791200" cy="5905500"/>
                <wp:effectExtent l="0" t="0" r="0" b="0"/>
                <wp:wrapNone/>
                <wp:docPr id="4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90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6AB2" w:rsidRPr="00A56AB2" w:rsidRDefault="00A56AB2" w:rsidP="00502BAC">
                            <w:pPr>
                              <w:pStyle w:val="Ttulo2"/>
                              <w:rPr>
                                <w:b w:val="0"/>
                                <w:sz w:val="24"/>
                                <w:lang w:val="es-ES"/>
                              </w:rPr>
                            </w:pPr>
                            <w:r w:rsidRPr="00A56AB2">
                              <w:rPr>
                                <w:b w:val="0"/>
                                <w:sz w:val="24"/>
                                <w:lang w:val="es-ES"/>
                              </w:rPr>
                              <w:t xml:space="preserve">Este documento </w:t>
                            </w:r>
                            <w:r>
                              <w:rPr>
                                <w:b w:val="0"/>
                                <w:sz w:val="24"/>
                                <w:lang w:val="es-ES"/>
                              </w:rPr>
                              <w:t xml:space="preserve">contiene </w:t>
                            </w:r>
                            <w:r w:rsidRPr="00A56AB2">
                              <w:rPr>
                                <w:b w:val="0"/>
                                <w:sz w:val="24"/>
                                <w:lang w:val="es-ES"/>
                              </w:rPr>
                              <w:t>la información adicional para la puesta en marcha de la aplicación y capturas de las diferentes funcionalidades.</w:t>
                            </w:r>
                          </w:p>
                          <w:p w:rsidR="00502BAC" w:rsidRPr="00DE10B4" w:rsidRDefault="006A62AE" w:rsidP="00502BAC">
                            <w:pPr>
                              <w:pStyle w:val="Ttulo2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Puesta en marcha de la aplicación</w:t>
                            </w:r>
                          </w:p>
                          <w:p w:rsidR="00502BAC" w:rsidRPr="00DE10B4" w:rsidRDefault="006A62AE" w:rsidP="00502BAC">
                            <w:pPr>
                              <w:pStyle w:val="Lista"/>
                              <w:rPr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 se indicó en la prueba, se conecta a una base de datos que podrá establecerse en local usando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s-ES"/>
                              </w:rPr>
                              <w:t xml:space="preserve"> el puerto 3306.</w:t>
                            </w:r>
                          </w:p>
                          <w:p w:rsidR="00502BAC" w:rsidRDefault="006A62AE" w:rsidP="00502BAC">
                            <w:pPr>
                              <w:pStyle w:val="Lista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La BD mencionada deberá llamarse security y podrá estar vacía, dado que la aplicación creará la respectiva tabla de usuarios.</w:t>
                            </w:r>
                          </w:p>
                          <w:p w:rsidR="006A62AE" w:rsidRDefault="006A62AE" w:rsidP="00502BAC">
                            <w:pPr>
                              <w:pStyle w:val="Lista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La información de esta conexión está situada en el archivo application.properties</w:t>
                            </w:r>
                          </w:p>
                          <w:p w:rsidR="003C0D27" w:rsidRPr="00DE10B4" w:rsidRDefault="003C0D27" w:rsidP="003C0D27">
                            <w:pPr>
                              <w:pStyle w:val="Ttulo2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Evidencias de los puntos a resolver</w:t>
                            </w:r>
                          </w:p>
                          <w:p w:rsidR="003C0D27" w:rsidRDefault="003C0D27" w:rsidP="003C0D27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Punto A-a</w:t>
                            </w:r>
                            <w:r w:rsidR="00BC030D">
                              <w:rPr>
                                <w:lang w:val="es-ES"/>
                              </w:rPr>
                              <w:t xml:space="preserve"> creación</w:t>
                            </w:r>
                            <w:r w:rsidR="00492901">
                              <w:rPr>
                                <w:lang w:val="es-ES"/>
                              </w:rPr>
                              <w:t xml:space="preserve"> (pide autenticación</w:t>
                            </w:r>
                            <w:r w:rsidR="00BC030D">
                              <w:rPr>
                                <w:lang w:val="es-ES"/>
                              </w:rPr>
                              <w:t xml:space="preserve"> </w:t>
                            </w:r>
                            <w:r w:rsidR="00BC030D">
                              <w:rPr>
                                <w:lang w:val="es-ES"/>
                              </w:rPr>
                              <w:t>punto A-e</w:t>
                            </w:r>
                            <w:r w:rsidR="00492901">
                              <w:rPr>
                                <w:lang w:val="es-ES"/>
                              </w:rPr>
                              <w:t>)</w:t>
                            </w:r>
                          </w:p>
                          <w:p w:rsidR="00EF1E82" w:rsidRDefault="00EF1E82" w:rsidP="003C0D27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Sin ingresar credenciales: 401 no autorizado</w:t>
                            </w:r>
                          </w:p>
                          <w:p w:rsidR="00EF1E82" w:rsidRDefault="00EF1E82" w:rsidP="003C0D27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30CF1ED9" wp14:editId="3C881A93">
                                  <wp:extent cx="3600450" cy="1915593"/>
                                  <wp:effectExtent l="0" t="0" r="0" b="889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1811" cy="19216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F1E82" w:rsidRDefault="00EF1E82" w:rsidP="003C0D27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lang w:val="es-ES"/>
                              </w:rPr>
                            </w:pPr>
                          </w:p>
                          <w:p w:rsidR="00EF1E82" w:rsidRDefault="00EF1E82" w:rsidP="003C0D27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lang w:val="es-ES"/>
                              </w:rPr>
                            </w:pPr>
                          </w:p>
                          <w:p w:rsidR="003C0D27" w:rsidRPr="00DE10B4" w:rsidRDefault="003C0D27" w:rsidP="003C0D27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4BDBD" id="Text Box 17" o:spid="_x0000_s1028" type="#_x0000_t202" style="position:absolute;margin-left:77.25pt;margin-top:244.5pt;width:456pt;height:4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" filled="f" stroked="f">
                <v:textbox>
                  <w:txbxContent>
                    <w:p w:rsidR="00A56AB2" w:rsidRPr="00A56AB2" w:rsidRDefault="00A56AB2" w:rsidP="00502BAC">
                      <w:pPr>
                        <w:pStyle w:val="Ttulo2"/>
                        <w:rPr>
                          <w:b w:val="0"/>
                          <w:sz w:val="24"/>
                          <w:lang w:val="es-ES"/>
                        </w:rPr>
                      </w:pPr>
                      <w:r w:rsidRPr="00A56AB2">
                        <w:rPr>
                          <w:b w:val="0"/>
                          <w:sz w:val="24"/>
                          <w:lang w:val="es-ES"/>
                        </w:rPr>
                        <w:t xml:space="preserve">Este documento </w:t>
                      </w:r>
                      <w:r>
                        <w:rPr>
                          <w:b w:val="0"/>
                          <w:sz w:val="24"/>
                          <w:lang w:val="es-ES"/>
                        </w:rPr>
                        <w:t xml:space="preserve">contiene </w:t>
                      </w:r>
                      <w:r w:rsidRPr="00A56AB2">
                        <w:rPr>
                          <w:b w:val="0"/>
                          <w:sz w:val="24"/>
                          <w:lang w:val="es-ES"/>
                        </w:rPr>
                        <w:t>la información adicional para la puesta en marcha de la aplicación y capturas de las diferentes funcionalidades.</w:t>
                      </w:r>
                    </w:p>
                    <w:p w:rsidR="00502BAC" w:rsidRPr="00DE10B4" w:rsidRDefault="006A62AE" w:rsidP="00502BAC">
                      <w:pPr>
                        <w:pStyle w:val="Ttulo2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Puesta en marcha de la aplicación</w:t>
                      </w:r>
                    </w:p>
                    <w:p w:rsidR="00502BAC" w:rsidRPr="00DE10B4" w:rsidRDefault="006A62AE" w:rsidP="00502BAC">
                      <w:pPr>
                        <w:pStyle w:val="Lista"/>
                        <w:rPr>
                          <w:szCs w:val="36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 se indicó en la prueba, se conecta a una base de datos que podrá establecerse en local usando</w:t>
                      </w:r>
                      <w:bookmarkStart w:id="1" w:name="_GoBack"/>
                      <w:bookmarkEnd w:id="1"/>
                      <w:r>
                        <w:rPr>
                          <w:lang w:val="es-ES"/>
                        </w:rPr>
                        <w:t xml:space="preserve"> el puerto 3306.</w:t>
                      </w:r>
                    </w:p>
                    <w:p w:rsidR="00502BAC" w:rsidRDefault="006A62AE" w:rsidP="00502BAC">
                      <w:pPr>
                        <w:pStyle w:val="Lista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La BD mencionada deberá llamarse security y podrá estar vacía, dado que la aplicación creará la respectiva tabla de usuarios.</w:t>
                      </w:r>
                    </w:p>
                    <w:p w:rsidR="006A62AE" w:rsidRDefault="006A62AE" w:rsidP="00502BAC">
                      <w:pPr>
                        <w:pStyle w:val="Lista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La información de esta conexión está situada en el archivo application.properties</w:t>
                      </w:r>
                    </w:p>
                    <w:p w:rsidR="003C0D27" w:rsidRPr="00DE10B4" w:rsidRDefault="003C0D27" w:rsidP="003C0D27">
                      <w:pPr>
                        <w:pStyle w:val="Ttulo2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Evidencias de los puntos a resolver</w:t>
                      </w:r>
                    </w:p>
                    <w:p w:rsidR="003C0D27" w:rsidRDefault="003C0D27" w:rsidP="003C0D27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Punto A-a</w:t>
                      </w:r>
                      <w:r w:rsidR="00BC030D">
                        <w:rPr>
                          <w:lang w:val="es-ES"/>
                        </w:rPr>
                        <w:t xml:space="preserve"> creación</w:t>
                      </w:r>
                      <w:r w:rsidR="00492901">
                        <w:rPr>
                          <w:lang w:val="es-ES"/>
                        </w:rPr>
                        <w:t xml:space="preserve"> (pide autenticación</w:t>
                      </w:r>
                      <w:r w:rsidR="00BC030D">
                        <w:rPr>
                          <w:lang w:val="es-ES"/>
                        </w:rPr>
                        <w:t xml:space="preserve"> </w:t>
                      </w:r>
                      <w:r w:rsidR="00BC030D">
                        <w:rPr>
                          <w:lang w:val="es-ES"/>
                        </w:rPr>
                        <w:t>punto A-e</w:t>
                      </w:r>
                      <w:r w:rsidR="00492901">
                        <w:rPr>
                          <w:lang w:val="es-ES"/>
                        </w:rPr>
                        <w:t>)</w:t>
                      </w:r>
                    </w:p>
                    <w:p w:rsidR="00EF1E82" w:rsidRDefault="00EF1E82" w:rsidP="003C0D27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Sin ingresar credenciales: 401 no autorizado</w:t>
                      </w:r>
                    </w:p>
                    <w:p w:rsidR="00EF1E82" w:rsidRDefault="00EF1E82" w:rsidP="003C0D27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30CF1ED9" wp14:editId="3C881A93">
                            <wp:extent cx="3600450" cy="1915593"/>
                            <wp:effectExtent l="0" t="0" r="0" b="889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1811" cy="19216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F1E82" w:rsidRDefault="00EF1E82" w:rsidP="003C0D27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lang w:val="es-ES"/>
                        </w:rPr>
                      </w:pPr>
                    </w:p>
                    <w:p w:rsidR="00EF1E82" w:rsidRDefault="00EF1E82" w:rsidP="003C0D27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lang w:val="es-ES"/>
                        </w:rPr>
                      </w:pPr>
                    </w:p>
                    <w:p w:rsidR="003C0D27" w:rsidRPr="00DE10B4" w:rsidRDefault="003C0D27" w:rsidP="003C0D27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 w:hanging="36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02BAC">
        <w:rPr>
          <w:lang w:val="es-ES"/>
        </w:rPr>
        <w:br w:type="page"/>
      </w:r>
      <w:r w:rsidR="00502BA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F7F441" wp14:editId="6B622B91">
                <wp:simplePos x="0" y="0"/>
                <wp:positionH relativeFrom="page">
                  <wp:posOffset>471170</wp:posOffset>
                </wp:positionH>
                <wp:positionV relativeFrom="page">
                  <wp:posOffset>9303385</wp:posOffset>
                </wp:positionV>
                <wp:extent cx="6823075" cy="233680"/>
                <wp:effectExtent l="4445" t="6985" r="1905" b="6985"/>
                <wp:wrapNone/>
                <wp:docPr id="3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823075" cy="233680"/>
                        </a:xfrm>
                        <a:prstGeom prst="rtTriangle">
                          <a:avLst/>
                        </a:prstGeom>
                        <a:solidFill>
                          <a:srgbClr val="99C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674FF" id="AutoShape 33" o:spid="_x0000_s1026" type="#_x0000_t6" style="position:absolute;margin-left:37.1pt;margin-top:732.55pt;width:537.25pt;height:18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" fillcolor="#9c0" stroked="f">
                <w10:wrap anchorx="page" anchory="page"/>
              </v:shape>
            </w:pict>
          </mc:Fallback>
        </mc:AlternateContent>
      </w:r>
      <w:r w:rsidR="00502BA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454660</wp:posOffset>
                </wp:positionH>
                <wp:positionV relativeFrom="page">
                  <wp:posOffset>562610</wp:posOffset>
                </wp:positionV>
                <wp:extent cx="6882765" cy="240665"/>
                <wp:effectExtent l="6985" t="635" r="6350" b="6350"/>
                <wp:wrapNone/>
                <wp:docPr id="3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82765" cy="240665"/>
                        </a:xfrm>
                        <a:prstGeom prst="rtTriangle">
                          <a:avLst/>
                        </a:prstGeom>
                        <a:solidFill>
                          <a:srgbClr val="99C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D6996" id="AutoShape 29" o:spid="_x0000_s1026" type="#_x0000_t6" style="position:absolute;margin-left:35.8pt;margin-top:44.3pt;width:541.95pt;height:18.9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" fillcolor="#9c0" stroked="f">
                <w10:wrap anchorx="page" anchory="page"/>
              </v:shape>
            </w:pict>
          </mc:Fallback>
        </mc:AlternateContent>
      </w:r>
      <w:r w:rsidR="00502BA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1791970</wp:posOffset>
                </wp:positionV>
                <wp:extent cx="6400800" cy="745490"/>
                <wp:effectExtent l="0" t="1270" r="0" b="0"/>
                <wp:wrapNone/>
                <wp:docPr id="2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4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BAC" w:rsidRPr="00502BAC" w:rsidRDefault="00502BAC" w:rsidP="00502BAC">
                            <w:pPr>
                              <w:pStyle w:val="Ttulo1"/>
                              <w:jc w:val="center"/>
                              <w:rPr>
                                <w:sz w:val="56"/>
                                <w:lang w:val="es-ES"/>
                              </w:rPr>
                            </w:pPr>
                            <w:r w:rsidRPr="00502BAC">
                              <w:rPr>
                                <w:sz w:val="56"/>
                                <w:lang w:val="es-ES"/>
                              </w:rPr>
                              <w:t>Documentación prueba técnica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9" type="#_x0000_t202" style="position:absolute;margin-left:54pt;margin-top:141.1pt;width:7in;height:58.7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" filled="f" stroked="f" strokecolor="#930">
                <v:textbox style="mso-fit-shape-to-text:t">
                  <w:txbxContent>
                    <w:p w:rsidR="00502BAC" w:rsidRPr="00502BAC" w:rsidRDefault="00502BAC" w:rsidP="00502BAC">
                      <w:pPr>
                        <w:pStyle w:val="Ttulo1"/>
                        <w:jc w:val="center"/>
                        <w:rPr>
                          <w:sz w:val="56"/>
                          <w:lang w:val="es-ES"/>
                        </w:rPr>
                      </w:pPr>
                      <w:r w:rsidRPr="00502BAC">
                        <w:rPr>
                          <w:sz w:val="56"/>
                          <w:lang w:val="es-ES"/>
                        </w:rPr>
                        <w:t>Documentación prueba técnica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02BA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-3409950</wp:posOffset>
                </wp:positionH>
                <wp:positionV relativeFrom="page">
                  <wp:posOffset>4974590</wp:posOffset>
                </wp:positionV>
                <wp:extent cx="8127365" cy="271780"/>
                <wp:effectExtent l="3810" t="8255" r="635" b="8255"/>
                <wp:wrapNone/>
                <wp:docPr id="2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8127365" cy="271780"/>
                        </a:xfrm>
                        <a:prstGeom prst="rtTriangle">
                          <a:avLst/>
                        </a:prstGeom>
                        <a:solidFill>
                          <a:srgbClr val="6600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A2BB6" id="AutoShape 34" o:spid="_x0000_s1026" type="#_x0000_t6" style="position:absolute;margin-left:-268.5pt;margin-top:391.7pt;width:639.95pt;height:21.4pt;rotation:-9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" fillcolor="#60c" stroked="f">
                <w10:wrap anchorx="page" anchory="page"/>
              </v:shape>
            </w:pict>
          </mc:Fallback>
        </mc:AlternateContent>
      </w:r>
      <w:r w:rsidR="00502BA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2992120</wp:posOffset>
                </wp:positionH>
                <wp:positionV relativeFrom="page">
                  <wp:posOffset>4772025</wp:posOffset>
                </wp:positionV>
                <wp:extent cx="8399780" cy="280035"/>
                <wp:effectExtent l="3175" t="7620" r="2540" b="3175"/>
                <wp:wrapNone/>
                <wp:docPr id="2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8399780" cy="280035"/>
                        </a:xfrm>
                        <a:prstGeom prst="rtTriangle">
                          <a:avLst/>
                        </a:prstGeom>
                        <a:solidFill>
                          <a:srgbClr val="6600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C0B4E" id="AutoShape 35" o:spid="_x0000_s1026" type="#_x0000_t6" style="position:absolute;margin-left:235.6pt;margin-top:375.75pt;width:661.4pt;height:22.05pt;rotation:-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" fillcolor="#60c" stroked="f">
                <w10:wrap anchorx="page" anchory="page"/>
              </v:shape>
            </w:pict>
          </mc:Fallback>
        </mc:AlternateContent>
      </w:r>
      <w:r w:rsidR="00502BA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3162300</wp:posOffset>
                </wp:positionH>
                <wp:positionV relativeFrom="page">
                  <wp:posOffset>952500</wp:posOffset>
                </wp:positionV>
                <wp:extent cx="3708400" cy="675640"/>
                <wp:effectExtent l="0" t="0" r="0" b="635"/>
                <wp:wrapNone/>
                <wp:docPr id="2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BAC" w:rsidRDefault="00502BAC" w:rsidP="00502BAC">
                            <w:pPr>
                              <w:pStyle w:val="Eslogan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Steven Gonzalez Martín</w:t>
                            </w:r>
                          </w:p>
                          <w:p w:rsidR="00502BAC" w:rsidRPr="00DE10B4" w:rsidRDefault="00502BAC" w:rsidP="00502BAC">
                            <w:pPr>
                              <w:pStyle w:val="Eslogan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Backend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0" type="#_x0000_t202" style="position:absolute;margin-left:249pt;margin-top:75pt;width:292pt;height:53.2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5RSug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" filled="f" stroked="f">
                <v:textbox style="mso-fit-shape-to-text:t">
                  <w:txbxContent>
                    <w:p w:rsidR="00502BAC" w:rsidRDefault="00502BAC" w:rsidP="00502BAC">
                      <w:pPr>
                        <w:pStyle w:val="Eslogan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Steven Gonzalez Martín</w:t>
                      </w:r>
                    </w:p>
                    <w:p w:rsidR="00502BAC" w:rsidRPr="00DE10B4" w:rsidRDefault="00502BAC" w:rsidP="00502BAC">
                      <w:pPr>
                        <w:pStyle w:val="Eslogan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Backend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F1E82" w:rsidRDefault="00EF1E82" w:rsidP="00502BAC">
      <w:pPr>
        <w:pStyle w:val="Textoindependiente"/>
        <w:rPr>
          <w:lang w:val="es-ES"/>
        </w:rPr>
      </w:pPr>
    </w:p>
    <w:p w:rsidR="00EF1E82" w:rsidRDefault="00EF1E82" w:rsidP="00502BAC">
      <w:pPr>
        <w:pStyle w:val="Textoindependiente"/>
        <w:rPr>
          <w:lang w:val="es-ES"/>
        </w:rPr>
      </w:pPr>
    </w:p>
    <w:p w:rsidR="00502BAC" w:rsidRPr="008E228B" w:rsidRDefault="003C0D27" w:rsidP="00502BAC">
      <w:pPr>
        <w:pStyle w:val="Textoindependiente"/>
        <w:rPr>
          <w:lang w:val="es-ES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D00819" wp14:editId="6FD37D9F">
                <wp:simplePos x="0" y="0"/>
                <wp:positionH relativeFrom="page">
                  <wp:posOffset>981075</wp:posOffset>
                </wp:positionH>
                <wp:positionV relativeFrom="page">
                  <wp:posOffset>1409700</wp:posOffset>
                </wp:positionV>
                <wp:extent cx="5800725" cy="7620000"/>
                <wp:effectExtent l="0" t="0" r="0" b="0"/>
                <wp:wrapNone/>
                <wp:docPr id="2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7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1E82" w:rsidRDefault="00EF1E82" w:rsidP="003C0D27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 credenciales admin-admin</w:t>
                            </w:r>
                          </w:p>
                          <w:p w:rsidR="00EF1E82" w:rsidRDefault="00EF1E82" w:rsidP="003C0D27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682A1DF1" wp14:editId="4DD2738B">
                                  <wp:extent cx="3162300" cy="2299790"/>
                                  <wp:effectExtent l="0" t="0" r="0" b="571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73459" cy="23079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02BAC" w:rsidRDefault="003C0D27" w:rsidP="003C0D27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lang w:val="es-ES"/>
                              </w:rPr>
                              <w:t>unto A-b</w:t>
                            </w:r>
                            <w:r w:rsidR="00BC030D">
                              <w:rPr>
                                <w:lang w:val="es-ES"/>
                              </w:rPr>
                              <w:t xml:space="preserve"> consulta lista</w:t>
                            </w:r>
                            <w:r>
                              <w:rPr>
                                <w:lang w:val="es-ES"/>
                              </w:rPr>
                              <w:t xml:space="preserve"> (no pide autenticación)</w:t>
                            </w:r>
                          </w:p>
                          <w:p w:rsidR="003C0D27" w:rsidRDefault="003C0D27" w:rsidP="003C0D27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6087073C" wp14:editId="106C9CD7">
                                  <wp:extent cx="2295525" cy="2479799"/>
                                  <wp:effectExtent l="0" t="0" r="0" b="0"/>
                                  <wp:docPr id="46" name="Imagen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5672" cy="24907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92901" w:rsidRDefault="00492901" w:rsidP="00492901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lang w:val="es-ES"/>
                              </w:rPr>
                              <w:t>unto A-c</w:t>
                            </w:r>
                            <w:r w:rsidR="00BC030D">
                              <w:rPr>
                                <w:lang w:val="es-ES"/>
                              </w:rPr>
                              <w:t xml:space="preserve"> consulta por mail</w:t>
                            </w:r>
                            <w:r>
                              <w:rPr>
                                <w:lang w:val="es-ES"/>
                              </w:rPr>
                              <w:t xml:space="preserve"> (no pide autenticación)</w:t>
                            </w:r>
                          </w:p>
                          <w:p w:rsidR="00492901" w:rsidRDefault="00492901" w:rsidP="00492901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00795E1" wp14:editId="5D513304">
                                  <wp:extent cx="3981450" cy="1474761"/>
                                  <wp:effectExtent l="0" t="0" r="0" b="0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5426" cy="1491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92901" w:rsidRPr="00DE10B4" w:rsidRDefault="00492901" w:rsidP="003C0D27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00819" id="Text Box 39" o:spid="_x0000_s1031" type="#_x0000_t202" style="position:absolute;margin-left:77.25pt;margin-top:111pt;width:456.75pt;height:600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" filled="f" stroked="f">
                <v:textbox>
                  <w:txbxContent>
                    <w:p w:rsidR="00EF1E82" w:rsidRDefault="00EF1E82" w:rsidP="003C0D27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 credenciales admin-admin</w:t>
                      </w:r>
                    </w:p>
                    <w:p w:rsidR="00EF1E82" w:rsidRDefault="00EF1E82" w:rsidP="003C0D27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82A1DF1" wp14:editId="4DD2738B">
                            <wp:extent cx="3162300" cy="2299790"/>
                            <wp:effectExtent l="0" t="0" r="0" b="571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73459" cy="23079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02BAC" w:rsidRDefault="003C0D27" w:rsidP="003C0D27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</w:t>
                      </w:r>
                      <w:r>
                        <w:rPr>
                          <w:lang w:val="es-ES"/>
                        </w:rPr>
                        <w:t>unto A-b</w:t>
                      </w:r>
                      <w:r w:rsidR="00BC030D">
                        <w:rPr>
                          <w:lang w:val="es-ES"/>
                        </w:rPr>
                        <w:t xml:space="preserve"> consulta lista</w:t>
                      </w:r>
                      <w:r>
                        <w:rPr>
                          <w:lang w:val="es-ES"/>
                        </w:rPr>
                        <w:t xml:space="preserve"> (no pide autenticación)</w:t>
                      </w:r>
                    </w:p>
                    <w:p w:rsidR="003C0D27" w:rsidRDefault="003C0D27" w:rsidP="003C0D27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087073C" wp14:editId="106C9CD7">
                            <wp:extent cx="2295525" cy="2479799"/>
                            <wp:effectExtent l="0" t="0" r="0" b="0"/>
                            <wp:docPr id="46" name="Imagen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5672" cy="24907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92901" w:rsidRDefault="00492901" w:rsidP="00492901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</w:t>
                      </w:r>
                      <w:r>
                        <w:rPr>
                          <w:lang w:val="es-ES"/>
                        </w:rPr>
                        <w:t>unto A-c</w:t>
                      </w:r>
                      <w:r w:rsidR="00BC030D">
                        <w:rPr>
                          <w:lang w:val="es-ES"/>
                        </w:rPr>
                        <w:t xml:space="preserve"> consulta por mail</w:t>
                      </w:r>
                      <w:r>
                        <w:rPr>
                          <w:lang w:val="es-ES"/>
                        </w:rPr>
                        <w:t xml:space="preserve"> (no pide autenticación)</w:t>
                      </w:r>
                    </w:p>
                    <w:p w:rsidR="00492901" w:rsidRDefault="00492901" w:rsidP="00492901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00795E1" wp14:editId="5D513304">
                            <wp:extent cx="3981450" cy="1474761"/>
                            <wp:effectExtent l="0" t="0" r="0" b="0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5426" cy="1491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92901" w:rsidRPr="00DE10B4" w:rsidRDefault="00492901" w:rsidP="003C0D27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02BAC">
        <w:rPr>
          <w:lang w:val="es-ES"/>
        </w:rPr>
        <w:br w:type="page"/>
      </w:r>
      <w:r w:rsidR="00502BA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4FAE1B" wp14:editId="46D72BE8">
                <wp:simplePos x="0" y="0"/>
                <wp:positionH relativeFrom="page">
                  <wp:posOffset>471170</wp:posOffset>
                </wp:positionH>
                <wp:positionV relativeFrom="page">
                  <wp:posOffset>9303385</wp:posOffset>
                </wp:positionV>
                <wp:extent cx="6823075" cy="233680"/>
                <wp:effectExtent l="4445" t="6985" r="1905" b="6985"/>
                <wp:wrapNone/>
                <wp:docPr id="2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823075" cy="233680"/>
                        </a:xfrm>
                        <a:prstGeom prst="rtTriangle">
                          <a:avLst/>
                        </a:prstGeom>
                        <a:solidFill>
                          <a:srgbClr val="99C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AC197" id="AutoShape 44" o:spid="_x0000_s1026" type="#_x0000_t6" style="position:absolute;margin-left:37.1pt;margin-top:732.55pt;width:537.25pt;height:18.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" fillcolor="#9c0" stroked="f">
                <w10:wrap anchorx="page" anchory="page"/>
              </v:shape>
            </w:pict>
          </mc:Fallback>
        </mc:AlternateContent>
      </w:r>
      <w:r w:rsidR="00502BA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454660</wp:posOffset>
                </wp:positionH>
                <wp:positionV relativeFrom="page">
                  <wp:posOffset>562610</wp:posOffset>
                </wp:positionV>
                <wp:extent cx="6882765" cy="240665"/>
                <wp:effectExtent l="6985" t="635" r="6350" b="6350"/>
                <wp:wrapNone/>
                <wp:docPr id="1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82765" cy="240665"/>
                        </a:xfrm>
                        <a:prstGeom prst="rtTriangle">
                          <a:avLst/>
                        </a:prstGeom>
                        <a:solidFill>
                          <a:srgbClr val="99C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4CF87" id="AutoShape 40" o:spid="_x0000_s1026" type="#_x0000_t6" style="position:absolute;margin-left:35.8pt;margin-top:44.3pt;width:541.95pt;height:18.9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" fillcolor="#9c0" stroked="f">
                <w10:wrap anchorx="page" anchory="page"/>
              </v:shape>
            </w:pict>
          </mc:Fallback>
        </mc:AlternateContent>
      </w:r>
      <w:r w:rsidR="00502BA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-3409950</wp:posOffset>
                </wp:positionH>
                <wp:positionV relativeFrom="page">
                  <wp:posOffset>4974590</wp:posOffset>
                </wp:positionV>
                <wp:extent cx="8127365" cy="271780"/>
                <wp:effectExtent l="3810" t="8255" r="635" b="8255"/>
                <wp:wrapNone/>
                <wp:docPr id="16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8127365" cy="271780"/>
                        </a:xfrm>
                        <a:prstGeom prst="rtTriangle">
                          <a:avLst/>
                        </a:prstGeom>
                        <a:solidFill>
                          <a:srgbClr val="6600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B4474" id="AutoShape 45" o:spid="_x0000_s1026" type="#_x0000_t6" style="position:absolute;margin-left:-268.5pt;margin-top:391.7pt;width:639.95pt;height:21.4pt;rotation:-9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" fillcolor="#60c" stroked="f">
                <w10:wrap anchorx="page" anchory="page"/>
              </v:shape>
            </w:pict>
          </mc:Fallback>
        </mc:AlternateContent>
      </w:r>
      <w:r w:rsidR="00502BA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2992120</wp:posOffset>
                </wp:positionH>
                <wp:positionV relativeFrom="page">
                  <wp:posOffset>4772025</wp:posOffset>
                </wp:positionV>
                <wp:extent cx="8399780" cy="280035"/>
                <wp:effectExtent l="3175" t="7620" r="2540" b="3175"/>
                <wp:wrapNone/>
                <wp:docPr id="1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8399780" cy="280035"/>
                        </a:xfrm>
                        <a:prstGeom prst="rtTriangle">
                          <a:avLst/>
                        </a:prstGeom>
                        <a:solidFill>
                          <a:srgbClr val="6600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F66E4" id="AutoShape 46" o:spid="_x0000_s1026" type="#_x0000_t6" style="position:absolute;margin-left:235.6pt;margin-top:375.75pt;width:661.4pt;height:22.05pt;rotation:-9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" fillcolor="#60c" stroked="f">
                <w10:wrap anchorx="page" anchory="page"/>
              </v:shape>
            </w:pict>
          </mc:Fallback>
        </mc:AlternateContent>
      </w:r>
    </w:p>
    <w:p w:rsidR="00A97379" w:rsidRPr="008E228B" w:rsidRDefault="00A97379" w:rsidP="00A97379">
      <w:pPr>
        <w:pStyle w:val="Textoindependiente"/>
        <w:rPr>
          <w:lang w:val="es-ES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8853DC" wp14:editId="3005F3BE">
                <wp:simplePos x="0" y="0"/>
                <wp:positionH relativeFrom="page">
                  <wp:posOffset>981075</wp:posOffset>
                </wp:positionH>
                <wp:positionV relativeFrom="page">
                  <wp:posOffset>1314449</wp:posOffset>
                </wp:positionV>
                <wp:extent cx="5838825" cy="7762875"/>
                <wp:effectExtent l="0" t="0" r="0" b="9525"/>
                <wp:wrapNone/>
                <wp:docPr id="5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776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379" w:rsidRDefault="00A97379" w:rsidP="00A97379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lang w:val="es-ES"/>
                              </w:rPr>
                            </w:pPr>
                            <w:r w:rsidRPr="00BC030D">
                              <w:rPr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lang w:val="es-ES"/>
                              </w:rPr>
                              <w:t>unto A-d</w:t>
                            </w:r>
                            <w:r w:rsidRPr="00BC030D">
                              <w:rPr>
                                <w:lang w:val="es-ES"/>
                              </w:rPr>
                              <w:t xml:space="preserve"> (pide autenticación</w:t>
                            </w:r>
                            <w:r>
                              <w:rPr>
                                <w:lang w:val="es-ES"/>
                              </w:rPr>
                              <w:t xml:space="preserve"> punto A-e</w:t>
                            </w:r>
                            <w:r w:rsidRPr="00BC030D">
                              <w:rPr>
                                <w:lang w:val="es-ES"/>
                              </w:rPr>
                              <w:t>)</w:t>
                            </w:r>
                          </w:p>
                          <w:p w:rsidR="00A97379" w:rsidRDefault="00A97379" w:rsidP="00A97379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Sin credenciales: 401 No autorizado</w:t>
                            </w:r>
                          </w:p>
                          <w:p w:rsidR="00A97379" w:rsidRDefault="00A97379" w:rsidP="00A97379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2FACDBB7" wp14:editId="1575C13E">
                                  <wp:extent cx="3448050" cy="1943327"/>
                                  <wp:effectExtent l="0" t="0" r="0" b="0"/>
                                  <wp:docPr id="58" name="Imagen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8050" cy="19433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97379" w:rsidRDefault="00A97379" w:rsidP="00A97379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 credenciales</w:t>
                            </w:r>
                          </w:p>
                          <w:p w:rsidR="00A97379" w:rsidRPr="00BC030D" w:rsidRDefault="00A97379" w:rsidP="00A97379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61831F1E" wp14:editId="7E4DB98E">
                                  <wp:extent cx="2971800" cy="1810706"/>
                                  <wp:effectExtent l="0" t="0" r="0" b="0"/>
                                  <wp:docPr id="59" name="Imagen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3243" cy="1823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97379" w:rsidRDefault="00A97379" w:rsidP="00A97379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Punto B-C</w:t>
                            </w:r>
                            <w:r w:rsidR="000B7CAE">
                              <w:rPr>
                                <w:lang w:val="es-ES"/>
                              </w:rPr>
                              <w:t xml:space="preserve"> (detalles en el código fuente)</w:t>
                            </w:r>
                          </w:p>
                          <w:p w:rsidR="00A97379" w:rsidRPr="00DE10B4" w:rsidRDefault="00A97379" w:rsidP="00A97379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6D47FDD" wp14:editId="2139FDC1">
                                  <wp:extent cx="2343150" cy="2132177"/>
                                  <wp:effectExtent l="0" t="0" r="0" b="1905"/>
                                  <wp:docPr id="60" name="Imagen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8821" cy="21464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853DC" id="Text Box 4" o:spid="_x0000_s1032" type="#_x0000_t202" style="position:absolute;margin-left:77.25pt;margin-top:103.5pt;width:459.75pt;height:611.2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WM0ug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" filled="f" stroked="f">
                <v:textbox>
                  <w:txbxContent>
                    <w:p w:rsidR="00A97379" w:rsidRDefault="00A97379" w:rsidP="00A97379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lang w:val="es-ES"/>
                        </w:rPr>
                      </w:pPr>
                      <w:r w:rsidRPr="00BC030D">
                        <w:rPr>
                          <w:lang w:val="es-ES"/>
                        </w:rPr>
                        <w:t>P</w:t>
                      </w:r>
                      <w:r>
                        <w:rPr>
                          <w:lang w:val="es-ES"/>
                        </w:rPr>
                        <w:t>unto A-d</w:t>
                      </w:r>
                      <w:r w:rsidRPr="00BC030D">
                        <w:rPr>
                          <w:lang w:val="es-ES"/>
                        </w:rPr>
                        <w:t xml:space="preserve"> (pide autenticación</w:t>
                      </w:r>
                      <w:r>
                        <w:rPr>
                          <w:lang w:val="es-ES"/>
                        </w:rPr>
                        <w:t xml:space="preserve"> punto A-e</w:t>
                      </w:r>
                      <w:r w:rsidRPr="00BC030D">
                        <w:rPr>
                          <w:lang w:val="es-ES"/>
                        </w:rPr>
                        <w:t>)</w:t>
                      </w:r>
                    </w:p>
                    <w:p w:rsidR="00A97379" w:rsidRDefault="00A97379" w:rsidP="00A97379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Sin credenciales: 401 No autorizado</w:t>
                      </w:r>
                    </w:p>
                    <w:p w:rsidR="00A97379" w:rsidRDefault="00A97379" w:rsidP="00A97379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2FACDBB7" wp14:editId="1575C13E">
                            <wp:extent cx="3448050" cy="1943327"/>
                            <wp:effectExtent l="0" t="0" r="0" b="0"/>
                            <wp:docPr id="58" name="Imagen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8050" cy="19433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97379" w:rsidRDefault="00A97379" w:rsidP="00A97379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 credenciales</w:t>
                      </w:r>
                    </w:p>
                    <w:p w:rsidR="00A97379" w:rsidRPr="00BC030D" w:rsidRDefault="00A97379" w:rsidP="00A97379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1831F1E" wp14:editId="7E4DB98E">
                            <wp:extent cx="2971800" cy="1810706"/>
                            <wp:effectExtent l="0" t="0" r="0" b="0"/>
                            <wp:docPr id="59" name="Imagen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93243" cy="1823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97379" w:rsidRDefault="00A97379" w:rsidP="00A97379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Punto B-C</w:t>
                      </w:r>
                      <w:r w:rsidR="000B7CAE">
                        <w:rPr>
                          <w:lang w:val="es-ES"/>
                        </w:rPr>
                        <w:t xml:space="preserve"> (detalles en el código fuente)</w:t>
                      </w:r>
                    </w:p>
                    <w:p w:rsidR="00A97379" w:rsidRPr="00DE10B4" w:rsidRDefault="00A97379" w:rsidP="00A97379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/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6D47FDD" wp14:editId="2139FDC1">
                            <wp:extent cx="2343150" cy="2132177"/>
                            <wp:effectExtent l="0" t="0" r="0" b="1905"/>
                            <wp:docPr id="60" name="Imagen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58821" cy="21464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648B2D" wp14:editId="7F3C1E4D">
                <wp:simplePos x="0" y="0"/>
                <wp:positionH relativeFrom="page">
                  <wp:posOffset>471170</wp:posOffset>
                </wp:positionH>
                <wp:positionV relativeFrom="page">
                  <wp:posOffset>9303385</wp:posOffset>
                </wp:positionV>
                <wp:extent cx="6823075" cy="233680"/>
                <wp:effectExtent l="4445" t="6985" r="1905" b="6985"/>
                <wp:wrapNone/>
                <wp:docPr id="5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823075" cy="233680"/>
                        </a:xfrm>
                        <a:prstGeom prst="rtTriangle">
                          <a:avLst/>
                        </a:prstGeom>
                        <a:solidFill>
                          <a:srgbClr val="99C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4AE1D" id="AutoShape 11" o:spid="_x0000_s1026" type="#_x0000_t6" style="position:absolute;margin-left:37.1pt;margin-top:732.55pt;width:537.25pt;height:18.4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" fillcolor="#9c0" stroked="f">
                <w10:wrap anchorx="page" anchory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6371F9" wp14:editId="42183CFE">
                <wp:simplePos x="0" y="0"/>
                <wp:positionH relativeFrom="page">
                  <wp:posOffset>454660</wp:posOffset>
                </wp:positionH>
                <wp:positionV relativeFrom="page">
                  <wp:posOffset>562610</wp:posOffset>
                </wp:positionV>
                <wp:extent cx="6882765" cy="240665"/>
                <wp:effectExtent l="6985" t="635" r="6350" b="6350"/>
                <wp:wrapNone/>
                <wp:docPr id="5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82765" cy="240665"/>
                        </a:xfrm>
                        <a:prstGeom prst="rtTriangle">
                          <a:avLst/>
                        </a:prstGeom>
                        <a:solidFill>
                          <a:srgbClr val="99C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ED99C" id="AutoShape 5" o:spid="_x0000_s1026" type="#_x0000_t6" style="position:absolute;margin-left:35.8pt;margin-top:44.3pt;width:541.95pt;height:18.9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" fillcolor="#9c0" stroked="f">
                <w10:wrap anchorx="page" anchory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E8A674" wp14:editId="1646833D">
                <wp:simplePos x="0" y="0"/>
                <wp:positionH relativeFrom="page">
                  <wp:posOffset>-3409950</wp:posOffset>
                </wp:positionH>
                <wp:positionV relativeFrom="page">
                  <wp:posOffset>4974590</wp:posOffset>
                </wp:positionV>
                <wp:extent cx="8127365" cy="271780"/>
                <wp:effectExtent l="3810" t="8255" r="635" b="8255"/>
                <wp:wrapNone/>
                <wp:docPr id="5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8127365" cy="271780"/>
                        </a:xfrm>
                        <a:prstGeom prst="rtTriangle">
                          <a:avLst/>
                        </a:prstGeom>
                        <a:solidFill>
                          <a:srgbClr val="6600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EE455" id="AutoShape 12" o:spid="_x0000_s1026" type="#_x0000_t6" style="position:absolute;margin-left:-268.5pt;margin-top:391.7pt;width:639.95pt;height:21.4pt;rotation:-9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" fillcolor="#60c" stroked="f">
                <w10:wrap anchorx="page" anchory="page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257F7F" wp14:editId="7B98F7C9">
                <wp:simplePos x="0" y="0"/>
                <wp:positionH relativeFrom="page">
                  <wp:posOffset>2992120</wp:posOffset>
                </wp:positionH>
                <wp:positionV relativeFrom="page">
                  <wp:posOffset>4772025</wp:posOffset>
                </wp:positionV>
                <wp:extent cx="8399780" cy="280035"/>
                <wp:effectExtent l="3175" t="7620" r="2540" b="3175"/>
                <wp:wrapNone/>
                <wp:docPr id="5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8399780" cy="280035"/>
                        </a:xfrm>
                        <a:prstGeom prst="rtTriangle">
                          <a:avLst/>
                        </a:prstGeom>
                        <a:solidFill>
                          <a:srgbClr val="6600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98EA9" id="AutoShape 13" o:spid="_x0000_s1026" type="#_x0000_t6" style="position:absolute;margin-left:235.6pt;margin-top:375.75pt;width:661.4pt;height:22.05pt;rotation:-9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" fillcolor="#60c" stroked="f">
                <w10:wrap anchorx="page" anchory="page"/>
              </v:shape>
            </w:pict>
          </mc:Fallback>
        </mc:AlternateContent>
      </w:r>
    </w:p>
    <w:p w:rsidR="00A97379" w:rsidRDefault="00A97379">
      <w:pPr>
        <w:rPr>
          <w:rFonts w:ascii="Bookman Old Style" w:hAnsi="Bookman Old Style" w:cs="Bookman Old Style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4D5425" w:rsidRPr="008E228B" w:rsidRDefault="00492901" w:rsidP="006F4E4B">
      <w:pPr>
        <w:pStyle w:val="Textoindependiente"/>
        <w:rPr>
          <w:lang w:val="es-ES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8E169AF" wp14:editId="2AA04993">
                <wp:simplePos x="0" y="0"/>
                <wp:positionH relativeFrom="page">
                  <wp:posOffset>981075</wp:posOffset>
                </wp:positionH>
                <wp:positionV relativeFrom="page">
                  <wp:posOffset>1247776</wp:posOffset>
                </wp:positionV>
                <wp:extent cx="5838825" cy="7829550"/>
                <wp:effectExtent l="0" t="0" r="0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782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030D" w:rsidRDefault="00DE1474" w:rsidP="00BC030D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r w:rsidRPr="00DE1474">
                              <w:rPr>
                                <w:b/>
                                <w:sz w:val="36"/>
                                <w:lang w:val="es-ES"/>
                              </w:rPr>
                              <w:t>Ejercicio 2</w:t>
                            </w:r>
                          </w:p>
                          <w:p w:rsidR="00DE1474" w:rsidRDefault="00A63EC1" w:rsidP="00BC030D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lang w:val="es-ES"/>
                              </w:rPr>
                              <w:t>Teniendo en cuenta que los algoritmos de encriptación asimétrica son más pesados que los de encriptación asimétrica, se sugiere:</w:t>
                            </w:r>
                          </w:p>
                          <w:p w:rsidR="00A63EC1" w:rsidRDefault="00A63EC1" w:rsidP="00BC030D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lang w:val="es-ES"/>
                              </w:rPr>
                              <w:t xml:space="preserve">1-Encriptar el canal de comunicación con una llave </w:t>
                            </w:r>
                            <w:r w:rsidR="00AF25B6">
                              <w:rPr>
                                <w:sz w:val="28"/>
                                <w:lang w:val="es-ES"/>
                              </w:rPr>
                              <w:t>pública</w:t>
                            </w:r>
                            <w:r>
                              <w:rPr>
                                <w:sz w:val="28"/>
                                <w:lang w:val="es-ES"/>
                              </w:rPr>
                              <w:t>.</w:t>
                            </w:r>
                          </w:p>
                          <w:p w:rsidR="00A63EC1" w:rsidRDefault="00A63EC1" w:rsidP="00BC030D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lang w:val="es-ES"/>
                              </w:rPr>
                              <w:t>2-Enviar un primer mensaje con encriptación asimétrica en el que se indica al receptor cual será la clave a usar para la comunicación.</w:t>
                            </w:r>
                          </w:p>
                          <w:p w:rsidR="00A63EC1" w:rsidRPr="00DE1474" w:rsidRDefault="00A63EC1" w:rsidP="00BC030D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lang w:val="es-ES"/>
                              </w:rPr>
                              <w:t xml:space="preserve">3-A partir de esto se puede mediante encriptación simétrica </w:t>
                            </w:r>
                            <w:r w:rsidR="00DD5575">
                              <w:rPr>
                                <w:sz w:val="28"/>
                                <w:lang w:val="es-ES"/>
                              </w:rPr>
                              <w:t>enviar la información que requerimos de cliente a autorizador.</w:t>
                            </w:r>
                            <w:r>
                              <w:rPr>
                                <w:sz w:val="28"/>
                                <w:lang w:val="es-ES"/>
                              </w:rPr>
                              <w:t xml:space="preserve"> </w:t>
                            </w:r>
                          </w:p>
                          <w:p w:rsidR="00BC030D" w:rsidRPr="00BC030D" w:rsidRDefault="00BC030D" w:rsidP="00BC030D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lang w:val="es-ES"/>
                              </w:rPr>
                            </w:pPr>
                          </w:p>
                          <w:p w:rsidR="00BC030D" w:rsidRPr="00DE10B4" w:rsidRDefault="00BC030D" w:rsidP="00BC030D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169AF" id="_x0000_s1033" type="#_x0000_t202" style="position:absolute;margin-left:77.25pt;margin-top:98.25pt;width:459.75pt;height:616.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jceuwIAAME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" filled="f" stroked="f">
                <v:textbox>
                  <w:txbxContent>
                    <w:p w:rsidR="00BC030D" w:rsidRDefault="00DE1474" w:rsidP="00BC030D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b/>
                          <w:sz w:val="36"/>
                          <w:lang w:val="es-ES"/>
                        </w:rPr>
                      </w:pPr>
                      <w:r w:rsidRPr="00DE1474">
                        <w:rPr>
                          <w:b/>
                          <w:sz w:val="36"/>
                          <w:lang w:val="es-ES"/>
                        </w:rPr>
                        <w:t>Ejercicio 2</w:t>
                      </w:r>
                    </w:p>
                    <w:p w:rsidR="00DE1474" w:rsidRDefault="00A63EC1" w:rsidP="00BC030D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sz w:val="28"/>
                          <w:lang w:val="es-ES"/>
                        </w:rPr>
                      </w:pPr>
                      <w:r>
                        <w:rPr>
                          <w:sz w:val="28"/>
                          <w:lang w:val="es-ES"/>
                        </w:rPr>
                        <w:t>Teniendo en cuenta que los algoritmos de encriptación asimétrica son más pesados que los de encriptación asimétrica, se sugiere:</w:t>
                      </w:r>
                    </w:p>
                    <w:p w:rsidR="00A63EC1" w:rsidRDefault="00A63EC1" w:rsidP="00BC030D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sz w:val="28"/>
                          <w:lang w:val="es-ES"/>
                        </w:rPr>
                      </w:pPr>
                      <w:r>
                        <w:rPr>
                          <w:sz w:val="28"/>
                          <w:lang w:val="es-ES"/>
                        </w:rPr>
                        <w:t xml:space="preserve">1-Encriptar el canal de comunicación con una llave </w:t>
                      </w:r>
                      <w:r w:rsidR="00AF25B6">
                        <w:rPr>
                          <w:sz w:val="28"/>
                          <w:lang w:val="es-ES"/>
                        </w:rPr>
                        <w:t>pública</w:t>
                      </w:r>
                      <w:r>
                        <w:rPr>
                          <w:sz w:val="28"/>
                          <w:lang w:val="es-ES"/>
                        </w:rPr>
                        <w:t>.</w:t>
                      </w:r>
                    </w:p>
                    <w:p w:rsidR="00A63EC1" w:rsidRDefault="00A63EC1" w:rsidP="00BC030D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sz w:val="28"/>
                          <w:lang w:val="es-ES"/>
                        </w:rPr>
                      </w:pPr>
                      <w:r>
                        <w:rPr>
                          <w:sz w:val="28"/>
                          <w:lang w:val="es-ES"/>
                        </w:rPr>
                        <w:t>2-Enviar un primer mensaje con encriptación asimétrica en el que se indica al receptor cual será la clave a usar para la comunicación.</w:t>
                      </w:r>
                    </w:p>
                    <w:p w:rsidR="00A63EC1" w:rsidRPr="00DE1474" w:rsidRDefault="00A63EC1" w:rsidP="00BC030D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sz w:val="28"/>
                          <w:lang w:val="es-ES"/>
                        </w:rPr>
                      </w:pPr>
                      <w:r>
                        <w:rPr>
                          <w:sz w:val="28"/>
                          <w:lang w:val="es-ES"/>
                        </w:rPr>
                        <w:t xml:space="preserve">3-A partir de esto se puede mediante encriptación simétrica </w:t>
                      </w:r>
                      <w:r w:rsidR="00DD5575">
                        <w:rPr>
                          <w:sz w:val="28"/>
                          <w:lang w:val="es-ES"/>
                        </w:rPr>
                        <w:t>enviar la información que requerimos de cliente a autorizador.</w:t>
                      </w:r>
                      <w:r>
                        <w:rPr>
                          <w:sz w:val="28"/>
                          <w:lang w:val="es-ES"/>
                        </w:rPr>
                        <w:t xml:space="preserve"> </w:t>
                      </w:r>
                    </w:p>
                    <w:p w:rsidR="00BC030D" w:rsidRPr="00BC030D" w:rsidRDefault="00BC030D" w:rsidP="00BC030D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lang w:val="es-ES"/>
                        </w:rPr>
                      </w:pPr>
                    </w:p>
                    <w:p w:rsidR="00BC030D" w:rsidRPr="00DE10B4" w:rsidRDefault="00BC030D" w:rsidP="00BC030D">
                      <w:pPr>
                        <w:pStyle w:val="Lista"/>
                        <w:numPr>
                          <w:ilvl w:val="0"/>
                          <w:numId w:val="0"/>
                        </w:numPr>
                        <w:ind w:left="360"/>
                        <w:rPr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02BA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5FB795" wp14:editId="7B129F26">
                <wp:simplePos x="0" y="0"/>
                <wp:positionH relativeFrom="page">
                  <wp:posOffset>471170</wp:posOffset>
                </wp:positionH>
                <wp:positionV relativeFrom="page">
                  <wp:posOffset>9303385</wp:posOffset>
                </wp:positionV>
                <wp:extent cx="6823075" cy="233680"/>
                <wp:effectExtent l="4445" t="6985" r="1905" b="6985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823075" cy="233680"/>
                        </a:xfrm>
                        <a:prstGeom prst="rtTriangle">
                          <a:avLst/>
                        </a:prstGeom>
                        <a:solidFill>
                          <a:srgbClr val="99C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F0D2C" id="AutoShape 11" o:spid="_x0000_s1026" type="#_x0000_t6" style="position:absolute;margin-left:37.1pt;margin-top:732.55pt;width:537.25pt;height:18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" fillcolor="#9c0" stroked="f">
                <w10:wrap anchorx="page" anchory="page"/>
              </v:shape>
            </w:pict>
          </mc:Fallback>
        </mc:AlternateContent>
      </w:r>
      <w:r w:rsidR="00502BA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454660</wp:posOffset>
                </wp:positionH>
                <wp:positionV relativeFrom="page">
                  <wp:posOffset>562610</wp:posOffset>
                </wp:positionV>
                <wp:extent cx="6882765" cy="240665"/>
                <wp:effectExtent l="6985" t="635" r="6350" b="635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82765" cy="240665"/>
                        </a:xfrm>
                        <a:prstGeom prst="rtTriangle">
                          <a:avLst/>
                        </a:prstGeom>
                        <a:solidFill>
                          <a:srgbClr val="99C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17952" id="AutoShape 5" o:spid="_x0000_s1026" type="#_x0000_t6" style="position:absolute;margin-left:35.8pt;margin-top:44.3pt;width:541.95pt;height:18.95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" fillcolor="#9c0" stroked="f">
                <w10:wrap anchorx="page" anchory="page"/>
              </v:shape>
            </w:pict>
          </mc:Fallback>
        </mc:AlternateContent>
      </w:r>
      <w:r w:rsidR="00502BA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-3409950</wp:posOffset>
                </wp:positionH>
                <wp:positionV relativeFrom="page">
                  <wp:posOffset>4974590</wp:posOffset>
                </wp:positionV>
                <wp:extent cx="8127365" cy="271780"/>
                <wp:effectExtent l="3810" t="8255" r="635" b="8255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8127365" cy="271780"/>
                        </a:xfrm>
                        <a:prstGeom prst="rtTriangle">
                          <a:avLst/>
                        </a:prstGeom>
                        <a:solidFill>
                          <a:srgbClr val="6600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E5D32" id="AutoShape 12" o:spid="_x0000_s1026" type="#_x0000_t6" style="position:absolute;margin-left:-268.5pt;margin-top:391.7pt;width:639.95pt;height:21.4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" fillcolor="#60c" stroked="f">
                <w10:wrap anchorx="page" anchory="page"/>
              </v:shape>
            </w:pict>
          </mc:Fallback>
        </mc:AlternateContent>
      </w:r>
      <w:r w:rsidR="00502BA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2992120</wp:posOffset>
                </wp:positionH>
                <wp:positionV relativeFrom="page">
                  <wp:posOffset>4772025</wp:posOffset>
                </wp:positionV>
                <wp:extent cx="8399780" cy="280035"/>
                <wp:effectExtent l="3175" t="7620" r="2540" b="3175"/>
                <wp:wrapNone/>
                <wp:docPr id="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8399780" cy="280035"/>
                        </a:xfrm>
                        <a:prstGeom prst="rtTriangle">
                          <a:avLst/>
                        </a:prstGeom>
                        <a:solidFill>
                          <a:srgbClr val="6600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04DEF" id="AutoShape 13" o:spid="_x0000_s1026" type="#_x0000_t6" style="position:absolute;margin-left:235.6pt;margin-top:375.75pt;width:661.4pt;height:22.05pt;rotation:-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" fillcolor="#60c" stroked="f">
                <w10:wrap anchorx="page" anchory="page"/>
              </v:shape>
            </w:pict>
          </mc:Fallback>
        </mc:AlternateContent>
      </w:r>
      <w:r w:rsidR="00DE1474">
        <w:rPr>
          <w:lang w:val="es-ES"/>
        </w:rPr>
        <w:t xml:space="preserve"> </w:t>
      </w:r>
    </w:p>
    <w:sectPr w:rsidR="004D5425" w:rsidRPr="008E228B" w:rsidSect="004D5425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DF2" w:rsidRDefault="00260DF2" w:rsidP="00492901">
      <w:r>
        <w:separator/>
      </w:r>
    </w:p>
  </w:endnote>
  <w:endnote w:type="continuationSeparator" w:id="0">
    <w:p w:rsidR="00260DF2" w:rsidRDefault="00260DF2" w:rsidP="00492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DF2" w:rsidRDefault="00260DF2" w:rsidP="00492901">
      <w:r>
        <w:separator/>
      </w:r>
    </w:p>
  </w:footnote>
  <w:footnote w:type="continuationSeparator" w:id="0">
    <w:p w:rsidR="00260DF2" w:rsidRDefault="00260DF2" w:rsidP="00492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10719"/>
    <w:multiLevelType w:val="hybridMultilevel"/>
    <w:tmpl w:val="E81AF4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90519"/>
    <w:multiLevelType w:val="hybridMultilevel"/>
    <w:tmpl w:val="B0146640"/>
    <w:lvl w:ilvl="0" w:tplc="01A8D228">
      <w:start w:val="1"/>
      <w:numFmt w:val="bullet"/>
      <w:pStyle w:val="List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6600CC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BAC"/>
    <w:rsid w:val="000B7CAE"/>
    <w:rsid w:val="00260DF2"/>
    <w:rsid w:val="003C0D27"/>
    <w:rsid w:val="00492901"/>
    <w:rsid w:val="004D5425"/>
    <w:rsid w:val="00502BAC"/>
    <w:rsid w:val="006A62AE"/>
    <w:rsid w:val="006F4E4B"/>
    <w:rsid w:val="00741F3F"/>
    <w:rsid w:val="008A3E31"/>
    <w:rsid w:val="008E228B"/>
    <w:rsid w:val="009F17BA"/>
    <w:rsid w:val="00A56AB2"/>
    <w:rsid w:val="00A63EC1"/>
    <w:rsid w:val="00A97379"/>
    <w:rsid w:val="00AF25B6"/>
    <w:rsid w:val="00BC030D"/>
    <w:rsid w:val="00D04CD6"/>
    <w:rsid w:val="00D71D08"/>
    <w:rsid w:val="00DD5575"/>
    <w:rsid w:val="00DE10B4"/>
    <w:rsid w:val="00DE1474"/>
    <w:rsid w:val="00EF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-relative:page;mso-position-vertical-relative:page" fillcolor="white" stroke="f">
      <v:fill color="white"/>
      <v:stroke on="f"/>
      <o:colormru v:ext="edit" colors="#690,#9c0,#09c,#fc0,#60c"/>
    </o:shapedefaults>
    <o:shapelayout v:ext="edit">
      <o:idmap v:ext="edit" data="1"/>
    </o:shapelayout>
  </w:shapeDefaults>
  <w:decimalSymbol w:val=","/>
  <w:listSeparator w:val=";"/>
  <w14:docId w14:val="1A2EA4E0"/>
  <w15:docId w15:val="{29FF7FDE-9DD9-4163-80D8-85099D61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120" w:after="120"/>
      <w:outlineLvl w:val="0"/>
    </w:pPr>
    <w:rPr>
      <w:rFonts w:ascii="Arial Black" w:hAnsi="Arial Black" w:cs="Arial Black"/>
      <w:bCs/>
      <w:kern w:val="32"/>
      <w:sz w:val="96"/>
      <w:szCs w:val="96"/>
    </w:rPr>
  </w:style>
  <w:style w:type="paragraph" w:styleId="Ttulo2">
    <w:name w:val="heading 2"/>
    <w:next w:val="Normal"/>
    <w:qFormat/>
    <w:pPr>
      <w:keepNext/>
      <w:spacing w:after="60"/>
      <w:outlineLvl w:val="1"/>
    </w:pPr>
    <w:rPr>
      <w:rFonts w:ascii="Arial" w:hAnsi="Arial" w:cs="Arial"/>
      <w:b/>
      <w:bCs/>
      <w:iCs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color w:val="6600CC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">
    <w:name w:val="List"/>
    <w:pPr>
      <w:numPr>
        <w:numId w:val="2"/>
      </w:numPr>
      <w:spacing w:after="240"/>
    </w:pPr>
    <w:rPr>
      <w:rFonts w:ascii="Bookman Old Style" w:hAnsi="Bookman Old Style" w:cs="Bookman Old Style"/>
      <w:sz w:val="32"/>
      <w:szCs w:val="32"/>
    </w:rPr>
  </w:style>
  <w:style w:type="paragraph" w:styleId="Textoindependiente">
    <w:name w:val="Body Text"/>
    <w:basedOn w:val="Normal"/>
    <w:pPr>
      <w:spacing w:after="120"/>
    </w:pPr>
    <w:rPr>
      <w:rFonts w:ascii="Bookman Old Style" w:hAnsi="Bookman Old Style" w:cs="Bookman Old Style"/>
      <w:sz w:val="28"/>
      <w:szCs w:val="28"/>
    </w:rPr>
  </w:style>
  <w:style w:type="paragraph" w:customStyle="1" w:styleId="Direccin1">
    <w:name w:val="Dirección 1"/>
    <w:pPr>
      <w:spacing w:after="60"/>
      <w:jc w:val="center"/>
    </w:pPr>
    <w:rPr>
      <w:rFonts w:ascii="Arial Black" w:hAnsi="Arial Black" w:cs="Arial Black"/>
      <w:spacing w:val="20"/>
      <w:sz w:val="24"/>
      <w:szCs w:val="24"/>
      <w:lang w:bidi="en-US"/>
    </w:rPr>
  </w:style>
  <w:style w:type="paragraph" w:customStyle="1" w:styleId="Direccin2">
    <w:name w:val="Dirección 2"/>
    <w:pPr>
      <w:jc w:val="center"/>
    </w:pPr>
    <w:rPr>
      <w:rFonts w:ascii="Bookman Old Style" w:hAnsi="Bookman Old Style" w:cs="Bookman Old Style"/>
      <w:sz w:val="24"/>
      <w:szCs w:val="24"/>
      <w:lang w:bidi="en-US"/>
    </w:rPr>
  </w:style>
  <w:style w:type="paragraph" w:customStyle="1" w:styleId="Eslogan">
    <w:name w:val="Eslogan"/>
    <w:pPr>
      <w:ind w:left="1440" w:hanging="1440"/>
    </w:pPr>
    <w:rPr>
      <w:rFonts w:ascii="Arial" w:hAnsi="Arial" w:cs="Arial"/>
      <w:b/>
      <w:bCs/>
      <w:iCs/>
      <w:sz w:val="40"/>
      <w:szCs w:val="40"/>
      <w:lang w:bidi="en-US"/>
    </w:rPr>
  </w:style>
  <w:style w:type="character" w:customStyle="1" w:styleId="Carcterdedireccin1">
    <w:name w:val="Carácter de dirección 1"/>
    <w:basedOn w:val="Fuentedeprrafopredeter"/>
    <w:rPr>
      <w:rFonts w:ascii="Arial Black" w:hAnsi="Arial Black" w:hint="default"/>
      <w:spacing w:val="20"/>
      <w:sz w:val="24"/>
      <w:szCs w:val="24"/>
      <w:lang w:val="en-US" w:eastAsia="en-US" w:bidi="en-US"/>
    </w:rPr>
  </w:style>
  <w:style w:type="character" w:customStyle="1" w:styleId="Carcterdedireccin2">
    <w:name w:val="Carácter de dirección 2"/>
    <w:basedOn w:val="Fuentedeprrafopredeter"/>
    <w:rPr>
      <w:rFonts w:ascii="Bookman Old Style" w:hAnsi="Bookman Old Style" w:hint="default"/>
      <w:sz w:val="24"/>
      <w:szCs w:val="24"/>
      <w:lang w:val="en-US" w:eastAsia="en-US" w:bidi="en-US"/>
    </w:rPr>
  </w:style>
  <w:style w:type="table" w:customStyle="1" w:styleId="Tablanormal1">
    <w:name w:val="Tabla normal1"/>
    <w:semiHidden/>
    <w:rPr>
      <w:lang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DE10B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4929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92901"/>
    <w:rPr>
      <w:sz w:val="24"/>
      <w:szCs w:val="24"/>
    </w:rPr>
  </w:style>
  <w:style w:type="paragraph" w:styleId="Piedepgina">
    <w:name w:val="footer"/>
    <w:basedOn w:val="Normal"/>
    <w:link w:val="PiedepginaCar"/>
    <w:unhideWhenUsed/>
    <w:rsid w:val="004929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49290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n\AppData\Roaming\Microsoft\Templates\Prospecto%20de%20peque&#241;o%20negocio%20(8,5%20x%2011,%20una%20sola%20cara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2CDE5B3-D70D-4225-9584-74FEF82284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Prospecto de pequeño negocio (8,5 x 11, una sola cara).dotx</Template>
  <TotalTime>77</TotalTime>
  <Pages>4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Gonzalez Martin</cp:lastModifiedBy>
  <cp:revision>10</cp:revision>
  <cp:lastPrinted>2002-05-21T18:27:00Z</cp:lastPrinted>
  <dcterms:created xsi:type="dcterms:W3CDTF">2023-02-03T20:34:00Z</dcterms:created>
  <dcterms:modified xsi:type="dcterms:W3CDTF">2023-02-03T22:01:00Z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TC060861733082</vt:lpwstr>
  </property>
</Properties>
</file>